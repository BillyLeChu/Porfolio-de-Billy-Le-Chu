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43AA" w14:textId="5B71B3AB" w:rsidR="00816216" w:rsidRPr="004432EF" w:rsidRDefault="00974B72" w:rsidP="00141A4C">
      <w:pPr>
        <w:pStyle w:val="Titre"/>
        <w:rPr>
          <w:lang w:val="fr-CA"/>
        </w:rPr>
      </w:pPr>
      <w:r w:rsidRPr="004432EF">
        <w:rPr>
          <w:lang w:val="fr-CA"/>
        </w:rPr>
        <w:t>Billy Le Chu</w:t>
      </w:r>
    </w:p>
    <w:p w14:paraId="75FB8295" w14:textId="7B1C7C60" w:rsidR="00141A4C" w:rsidRPr="00635B21" w:rsidRDefault="007C0E0D" w:rsidP="007C0E0D">
      <w:pPr>
        <w:rPr>
          <w:lang w:val="fr-CA"/>
        </w:rPr>
      </w:pPr>
      <w:r w:rsidRPr="00635B21">
        <w:rPr>
          <w:lang w:val="fr-CA"/>
        </w:rPr>
        <w:t>475 avenue Dobie, H3P 1S7, Mont</w:t>
      </w:r>
      <w:r w:rsidR="00635B21" w:rsidRPr="00635B21">
        <w:rPr>
          <w:lang w:val="fr-CA"/>
        </w:rPr>
        <w:t>-</w:t>
      </w:r>
      <w:r w:rsidRPr="00635B21">
        <w:rPr>
          <w:lang w:val="fr-CA"/>
        </w:rPr>
        <w:t>Royal</w:t>
      </w:r>
      <w:r w:rsidRPr="00635B21">
        <w:rPr>
          <w:lang w:val="fr-CA" w:bidi="fr-FR"/>
        </w:rPr>
        <w:t xml:space="preserve"> </w:t>
      </w:r>
      <w:r w:rsidR="00141A4C" w:rsidRPr="00635B21">
        <w:rPr>
          <w:lang w:val="fr-CA" w:bidi="fr-FR"/>
        </w:rPr>
        <w:t>| </w:t>
      </w:r>
      <w:r w:rsidRPr="00635B21">
        <w:rPr>
          <w:lang w:val="fr-CA" w:bidi="fr-FR"/>
        </w:rPr>
        <w:t>(</w:t>
      </w:r>
      <w:r w:rsidRPr="00635B21">
        <w:rPr>
          <w:lang w:val="fr-CA"/>
        </w:rPr>
        <w:t>514)</w:t>
      </w:r>
      <w:r w:rsidR="00141A4C" w:rsidRPr="00635B21">
        <w:rPr>
          <w:lang w:val="fr-CA" w:bidi="fr-FR"/>
        </w:rPr>
        <w:t> </w:t>
      </w:r>
      <w:r w:rsidRPr="00635B21">
        <w:rPr>
          <w:lang w:val="fr-CA" w:bidi="fr-FR"/>
        </w:rPr>
        <w:t>476-8588</w:t>
      </w:r>
      <w:r w:rsidR="00D86964">
        <w:rPr>
          <w:lang w:val="fr-CA" w:bidi="fr-FR"/>
        </w:rPr>
        <w:t xml:space="preserve"> </w:t>
      </w:r>
      <w:r w:rsidR="00141A4C" w:rsidRPr="00635B21">
        <w:rPr>
          <w:lang w:val="fr-CA" w:bidi="fr-FR"/>
        </w:rPr>
        <w:t>| </w:t>
      </w:r>
      <w:r w:rsidRPr="00635B21">
        <w:rPr>
          <w:lang w:val="fr-CA"/>
        </w:rPr>
        <w:t>lechubilly@gmail.com</w:t>
      </w:r>
    </w:p>
    <w:p w14:paraId="7D97C960" w14:textId="3C38698B" w:rsidR="001A4B98" w:rsidRPr="00E04CDF" w:rsidRDefault="00E04CDF" w:rsidP="001A4B98">
      <w:pPr>
        <w:pStyle w:val="Titre1"/>
        <w:rPr>
          <w:lang w:val="fr-CA"/>
        </w:rPr>
      </w:pPr>
      <w:r w:rsidRPr="00E04CDF">
        <w:rPr>
          <w:lang w:val="fr-CA"/>
        </w:rPr>
        <w:t>Compétences</w:t>
      </w:r>
    </w:p>
    <w:p w14:paraId="431555DF" w14:textId="191877E0" w:rsidR="001A4B98" w:rsidRPr="00E04CDF" w:rsidRDefault="001A4B98" w:rsidP="001A4B98">
      <w:pPr>
        <w:pStyle w:val="Listepuces"/>
        <w:rPr>
          <w:lang w:val="fr-CA"/>
        </w:rPr>
      </w:pPr>
      <w:r w:rsidRPr="00E04CDF">
        <w:rPr>
          <w:lang w:val="fr-CA"/>
        </w:rPr>
        <w:t>Cr</w:t>
      </w:r>
      <w:r w:rsidR="00E04CDF" w:rsidRPr="00E04CDF">
        <w:rPr>
          <w:lang w:val="fr-CA"/>
        </w:rPr>
        <w:t>éative</w:t>
      </w:r>
    </w:p>
    <w:p w14:paraId="16E603E8" w14:textId="0D940927" w:rsidR="00E04CDF" w:rsidRDefault="00E04CDF" w:rsidP="001A4B98">
      <w:pPr>
        <w:pStyle w:val="Listepuces"/>
        <w:rPr>
          <w:lang w:val="fr-CA"/>
        </w:rPr>
      </w:pPr>
      <w:r>
        <w:rPr>
          <w:lang w:val="fr-CA"/>
        </w:rPr>
        <w:t>G</w:t>
      </w:r>
      <w:r w:rsidRPr="00E04CDF">
        <w:rPr>
          <w:lang w:val="fr-CA"/>
        </w:rPr>
        <w:t>estion du temps</w:t>
      </w:r>
    </w:p>
    <w:p w14:paraId="7E1925C9" w14:textId="0B02E11A" w:rsidR="00E04CDF" w:rsidRDefault="00E04CDF" w:rsidP="001A4B98">
      <w:pPr>
        <w:pStyle w:val="Listepuces"/>
        <w:rPr>
          <w:lang w:val="fr-CA"/>
        </w:rPr>
      </w:pPr>
      <w:r w:rsidRPr="00E04CDF">
        <w:rPr>
          <w:lang w:val="fr-CA"/>
        </w:rPr>
        <w:t>Empathie</w:t>
      </w:r>
    </w:p>
    <w:p w14:paraId="2381E45D" w14:textId="32B17594" w:rsidR="001A4B98" w:rsidRPr="00E04CDF" w:rsidRDefault="001A4B98" w:rsidP="001A4B98">
      <w:pPr>
        <w:pStyle w:val="Listepuces"/>
        <w:rPr>
          <w:lang w:val="fr-CA"/>
        </w:rPr>
      </w:pPr>
      <w:r w:rsidRPr="00E04CDF">
        <w:rPr>
          <w:lang w:val="fr-CA"/>
        </w:rPr>
        <w:t>Organi</w:t>
      </w:r>
      <w:r w:rsidR="00E04CDF">
        <w:rPr>
          <w:lang w:val="fr-CA"/>
        </w:rPr>
        <w:t>sation</w:t>
      </w:r>
    </w:p>
    <w:p w14:paraId="49227D41" w14:textId="2100FAB3" w:rsidR="001A4B98" w:rsidRPr="00E04CDF" w:rsidRDefault="00E04CDF" w:rsidP="001A4B98">
      <w:pPr>
        <w:pStyle w:val="Listepuces"/>
        <w:rPr>
          <w:lang w:val="fr-CA"/>
        </w:rPr>
      </w:pPr>
      <w:r>
        <w:rPr>
          <w:lang w:val="fr-CA"/>
        </w:rPr>
        <w:t>Ingénieux</w:t>
      </w:r>
    </w:p>
    <w:p w14:paraId="4C76B65E" w14:textId="2C365EE2" w:rsidR="005A766E" w:rsidRPr="00E04CDF" w:rsidRDefault="005A766E" w:rsidP="005A766E">
      <w:pPr>
        <w:pStyle w:val="Titre1"/>
        <w:rPr>
          <w:lang w:val="fr-CA"/>
        </w:rPr>
      </w:pPr>
      <w:r w:rsidRPr="00E04CDF">
        <w:rPr>
          <w:lang w:val="fr-CA"/>
        </w:rPr>
        <w:t>Lang</w:t>
      </w:r>
      <w:r w:rsidR="00E04CDF" w:rsidRPr="00E04CDF">
        <w:rPr>
          <w:lang w:val="fr-CA"/>
        </w:rPr>
        <w:t>ues</w:t>
      </w:r>
    </w:p>
    <w:p w14:paraId="013F1B41" w14:textId="5FC885C6" w:rsidR="005A766E" w:rsidRPr="00E04CDF" w:rsidRDefault="00E04CDF" w:rsidP="005A766E">
      <w:pPr>
        <w:pStyle w:val="Listepuces"/>
        <w:rPr>
          <w:lang w:val="fr-CA"/>
        </w:rPr>
      </w:pPr>
      <w:r w:rsidRPr="00E04CDF">
        <w:rPr>
          <w:lang w:val="fr-CA"/>
        </w:rPr>
        <w:t>Anglais</w:t>
      </w:r>
      <w:r w:rsidR="00A444A2" w:rsidRPr="00E04CDF">
        <w:rPr>
          <w:lang w:val="fr-CA"/>
        </w:rPr>
        <w:t xml:space="preserve"> </w:t>
      </w:r>
      <w:r w:rsidR="00A444A2" w:rsidRPr="00E04CDF">
        <w:rPr>
          <w:lang w:val="fr-CA"/>
        </w:rPr>
        <w:tab/>
      </w:r>
      <w:r w:rsidR="00A444A2" w:rsidRPr="00E04CDF">
        <w:rPr>
          <w:lang w:val="fr-CA"/>
        </w:rPr>
        <w:tab/>
      </w:r>
      <w:r w:rsidR="00A444A2" w:rsidRPr="00E04CDF">
        <w:rPr>
          <w:lang w:val="fr-CA"/>
        </w:rPr>
        <w:tab/>
      </w:r>
      <w:r w:rsidR="00A444A2" w:rsidRPr="00E04CDF">
        <w:rPr>
          <w:lang w:val="fr-CA"/>
        </w:rPr>
        <w:tab/>
      </w:r>
      <w:r w:rsidR="00A444A2" w:rsidRPr="00E04CDF">
        <w:rPr>
          <w:lang w:val="fr-CA"/>
        </w:rPr>
        <w:tab/>
      </w:r>
      <w:r w:rsidR="00A444A2" w:rsidRPr="00E04CDF">
        <w:rPr>
          <w:lang w:val="fr-CA"/>
        </w:rPr>
        <w:tab/>
      </w:r>
      <w:r w:rsidR="00A444A2" w:rsidRPr="00E04CDF">
        <w:rPr>
          <w:lang w:val="fr-CA"/>
        </w:rPr>
        <w:tab/>
      </w:r>
      <w:r w:rsidR="00A444A2" w:rsidRPr="00E04CDF">
        <w:rPr>
          <w:lang w:val="fr-CA"/>
        </w:rPr>
        <w:tab/>
      </w:r>
      <w:r w:rsidR="00A444A2" w:rsidRPr="00E04CDF">
        <w:rPr>
          <w:lang w:val="fr-CA"/>
        </w:rPr>
        <w:tab/>
      </w:r>
      <w:r w:rsidR="00A444A2" w:rsidRPr="00E04CDF">
        <w:rPr>
          <w:lang w:val="fr-CA"/>
        </w:rPr>
        <w:tab/>
      </w:r>
      <w:r w:rsidRPr="00E04CDF">
        <w:rPr>
          <w:lang w:val="fr-CA"/>
        </w:rPr>
        <w:t>Interméd</w:t>
      </w:r>
      <w:r>
        <w:rPr>
          <w:lang w:val="fr-CA"/>
        </w:rPr>
        <w:t>iaire</w:t>
      </w:r>
    </w:p>
    <w:p w14:paraId="6D053DB0" w14:textId="53A52305" w:rsidR="005A766E" w:rsidRPr="00E04CDF" w:rsidRDefault="005A766E" w:rsidP="005A766E">
      <w:pPr>
        <w:pStyle w:val="Listepuces"/>
        <w:rPr>
          <w:lang w:val="fr-CA"/>
        </w:rPr>
      </w:pPr>
      <w:r w:rsidRPr="00E04CDF">
        <w:rPr>
          <w:lang w:val="fr-CA"/>
        </w:rPr>
        <w:t>F</w:t>
      </w:r>
      <w:r w:rsidR="00E04CDF" w:rsidRPr="00E04CDF">
        <w:rPr>
          <w:lang w:val="fr-CA"/>
        </w:rPr>
        <w:t>rançais</w:t>
      </w:r>
      <w:r w:rsidR="00A444A2" w:rsidRPr="00E04CDF">
        <w:rPr>
          <w:lang w:val="fr-CA"/>
        </w:rPr>
        <w:tab/>
      </w:r>
      <w:r w:rsidR="00A444A2" w:rsidRPr="00E04CDF">
        <w:rPr>
          <w:lang w:val="fr-CA"/>
        </w:rPr>
        <w:tab/>
      </w:r>
      <w:r w:rsidR="00A444A2" w:rsidRPr="00E04CDF">
        <w:rPr>
          <w:lang w:val="fr-CA"/>
        </w:rPr>
        <w:tab/>
      </w:r>
      <w:r w:rsidR="00A444A2" w:rsidRPr="00E04CDF">
        <w:rPr>
          <w:lang w:val="fr-CA"/>
        </w:rPr>
        <w:tab/>
      </w:r>
      <w:r w:rsidR="00A444A2" w:rsidRPr="00E04CDF">
        <w:rPr>
          <w:lang w:val="fr-CA"/>
        </w:rPr>
        <w:tab/>
      </w:r>
      <w:r w:rsidR="00A444A2" w:rsidRPr="00E04CDF">
        <w:rPr>
          <w:lang w:val="fr-CA"/>
        </w:rPr>
        <w:tab/>
      </w:r>
      <w:r w:rsidR="00A444A2" w:rsidRPr="00E04CDF">
        <w:rPr>
          <w:lang w:val="fr-CA"/>
        </w:rPr>
        <w:tab/>
      </w:r>
      <w:r w:rsidR="00A444A2" w:rsidRPr="00E04CDF">
        <w:rPr>
          <w:lang w:val="fr-CA"/>
        </w:rPr>
        <w:tab/>
      </w:r>
      <w:r w:rsidR="00A444A2" w:rsidRPr="00E04CDF">
        <w:rPr>
          <w:lang w:val="fr-CA"/>
        </w:rPr>
        <w:tab/>
      </w:r>
      <w:r w:rsidR="00A444A2" w:rsidRPr="00E04CDF">
        <w:rPr>
          <w:lang w:val="fr-CA"/>
        </w:rPr>
        <w:tab/>
      </w:r>
      <w:r w:rsidR="00E04CDF" w:rsidRPr="00E04CDF">
        <w:rPr>
          <w:lang w:val="fr-CA"/>
        </w:rPr>
        <w:t>Intermédi</w:t>
      </w:r>
      <w:r w:rsidR="00E04CDF">
        <w:rPr>
          <w:lang w:val="fr-CA"/>
        </w:rPr>
        <w:t>aire</w:t>
      </w:r>
    </w:p>
    <w:p w14:paraId="7D1C882A" w14:textId="3B0C9791" w:rsidR="005A766E" w:rsidRPr="00E04CDF" w:rsidRDefault="00E04CDF" w:rsidP="005A766E">
      <w:pPr>
        <w:pStyle w:val="Listepuces"/>
        <w:rPr>
          <w:lang w:val="fr-CA"/>
        </w:rPr>
      </w:pPr>
      <w:r w:rsidRPr="00E04CDF">
        <w:rPr>
          <w:lang w:val="fr-CA"/>
        </w:rPr>
        <w:t>Vietnamien</w:t>
      </w:r>
      <w:r w:rsidR="001A4B98" w:rsidRPr="00E04CDF">
        <w:rPr>
          <w:lang w:val="fr-CA"/>
        </w:rPr>
        <w:tab/>
      </w:r>
      <w:r w:rsidR="001A4B98" w:rsidRPr="00E04CDF">
        <w:rPr>
          <w:lang w:val="fr-CA"/>
        </w:rPr>
        <w:tab/>
      </w:r>
      <w:r w:rsidR="001A4B98" w:rsidRPr="00E04CDF">
        <w:rPr>
          <w:lang w:val="fr-CA"/>
        </w:rPr>
        <w:tab/>
      </w:r>
      <w:r w:rsidR="001A4B98" w:rsidRPr="00E04CDF">
        <w:rPr>
          <w:lang w:val="fr-CA"/>
        </w:rPr>
        <w:tab/>
      </w:r>
      <w:r w:rsidR="001A4B98" w:rsidRPr="00E04CDF">
        <w:rPr>
          <w:lang w:val="fr-CA"/>
        </w:rPr>
        <w:tab/>
      </w:r>
      <w:r w:rsidR="001A4B98" w:rsidRPr="00E04CDF">
        <w:rPr>
          <w:lang w:val="fr-CA"/>
        </w:rPr>
        <w:tab/>
      </w:r>
      <w:r w:rsidR="001A4B98" w:rsidRPr="00E04CDF">
        <w:rPr>
          <w:lang w:val="fr-CA"/>
        </w:rPr>
        <w:tab/>
      </w:r>
      <w:r w:rsidR="001A4B98" w:rsidRPr="00E04CDF">
        <w:rPr>
          <w:lang w:val="fr-CA"/>
        </w:rPr>
        <w:tab/>
      </w:r>
      <w:r w:rsidR="001A4B98" w:rsidRPr="00E04CDF">
        <w:rPr>
          <w:lang w:val="fr-CA"/>
        </w:rPr>
        <w:tab/>
      </w:r>
      <w:r w:rsidR="001A4B98" w:rsidRPr="00E04CDF">
        <w:rPr>
          <w:lang w:val="fr-CA"/>
        </w:rPr>
        <w:tab/>
      </w:r>
      <w:r>
        <w:rPr>
          <w:lang w:val="fr-CA"/>
        </w:rPr>
        <w:t>De base</w:t>
      </w:r>
    </w:p>
    <w:p w14:paraId="0DF98FD9" w14:textId="7A47B5EB" w:rsidR="00A444A2" w:rsidRPr="001D7F20" w:rsidRDefault="00E04CDF" w:rsidP="005A766E">
      <w:pPr>
        <w:pStyle w:val="Listepuces"/>
        <w:rPr>
          <w:lang w:val="en-CA"/>
        </w:rPr>
      </w:pPr>
      <w:r w:rsidRPr="00E04CDF">
        <w:rPr>
          <w:lang w:val="fr-CA"/>
        </w:rPr>
        <w:t>Espagnol</w:t>
      </w:r>
      <w:r w:rsidR="00A444A2" w:rsidRPr="00E04CDF">
        <w:rPr>
          <w:lang w:val="fr-CA"/>
        </w:rPr>
        <w:t xml:space="preserve"> </w:t>
      </w:r>
      <w:r w:rsidR="00A444A2" w:rsidRPr="00E04CDF">
        <w:rPr>
          <w:lang w:val="fr-CA"/>
        </w:rPr>
        <w:tab/>
      </w:r>
      <w:r w:rsidR="00A444A2">
        <w:rPr>
          <w:lang w:val="en-CA"/>
        </w:rPr>
        <w:tab/>
      </w:r>
      <w:r w:rsidR="00A444A2">
        <w:rPr>
          <w:lang w:val="en-CA"/>
        </w:rPr>
        <w:tab/>
      </w:r>
      <w:r w:rsidR="00A444A2">
        <w:rPr>
          <w:lang w:val="en-CA"/>
        </w:rPr>
        <w:tab/>
      </w:r>
      <w:r w:rsidR="00A444A2">
        <w:rPr>
          <w:lang w:val="en-CA"/>
        </w:rPr>
        <w:tab/>
      </w:r>
      <w:r w:rsidR="00A444A2">
        <w:rPr>
          <w:lang w:val="en-CA"/>
        </w:rPr>
        <w:tab/>
      </w:r>
      <w:r w:rsidR="00A444A2">
        <w:rPr>
          <w:lang w:val="en-CA"/>
        </w:rPr>
        <w:tab/>
      </w:r>
      <w:r w:rsidR="00A444A2">
        <w:rPr>
          <w:lang w:val="en-CA"/>
        </w:rPr>
        <w:tab/>
      </w:r>
      <w:r w:rsidR="00A444A2">
        <w:rPr>
          <w:lang w:val="en-CA"/>
        </w:rPr>
        <w:tab/>
      </w:r>
      <w:r w:rsidR="00A444A2">
        <w:rPr>
          <w:lang w:val="en-CA"/>
        </w:rPr>
        <w:tab/>
      </w:r>
      <w:r>
        <w:rPr>
          <w:lang w:val="en-CA"/>
        </w:rPr>
        <w:t>De base</w:t>
      </w:r>
    </w:p>
    <w:p w14:paraId="76E94D07" w14:textId="70C5295F" w:rsidR="00F26178" w:rsidRPr="00E04CDF" w:rsidRDefault="00F91DE7" w:rsidP="00F26178">
      <w:pPr>
        <w:pStyle w:val="Titre1"/>
        <w:rPr>
          <w:lang w:val="fr-CA"/>
        </w:rPr>
      </w:pPr>
      <w:r w:rsidRPr="00E04CDF">
        <w:rPr>
          <w:lang w:val="fr-CA"/>
        </w:rPr>
        <w:t>Formation</w:t>
      </w:r>
    </w:p>
    <w:p w14:paraId="6D4C8C4D" w14:textId="7AB19EF9" w:rsidR="00F26178" w:rsidRPr="00E04CDF" w:rsidRDefault="00E04CDF" w:rsidP="005A766E">
      <w:pPr>
        <w:pStyle w:val="Listepuces"/>
        <w:rPr>
          <w:lang w:val="fr-CA"/>
        </w:rPr>
      </w:pPr>
      <w:r w:rsidRPr="00E04CDF">
        <w:rPr>
          <w:lang w:val="fr-CA"/>
        </w:rPr>
        <w:t>Diplôme secondaire</w:t>
      </w:r>
      <w:r w:rsidR="003F0FBE" w:rsidRPr="00E04CDF">
        <w:rPr>
          <w:lang w:val="fr-CA"/>
        </w:rPr>
        <w:t xml:space="preserve"> </w:t>
      </w:r>
      <w:bookmarkStart w:id="0" w:name="_Hlk68538637"/>
      <w:r w:rsidR="009D5933" w:rsidRPr="00E04CDF">
        <w:rPr>
          <w:lang w:val="fr-CA" w:bidi="fr-FR"/>
        </w:rPr>
        <w:t>|</w:t>
      </w:r>
      <w:bookmarkEnd w:id="0"/>
      <w:r w:rsidR="009D5933" w:rsidRPr="00E04CDF">
        <w:rPr>
          <w:lang w:val="fr-CA" w:bidi="fr-FR"/>
        </w:rPr>
        <w:t> </w:t>
      </w:r>
      <w:r>
        <w:rPr>
          <w:lang w:val="fr-CA" w:bidi="fr-FR"/>
        </w:rPr>
        <w:t xml:space="preserve">École secondaire </w:t>
      </w:r>
      <w:r w:rsidR="007E7704" w:rsidRPr="00E04CDF">
        <w:rPr>
          <w:lang w:val="fr-CA"/>
        </w:rPr>
        <w:t xml:space="preserve">Mont-Royal </w:t>
      </w:r>
      <w:r w:rsidR="001A4B98" w:rsidRPr="00E04CDF">
        <w:rPr>
          <w:lang w:val="fr-CA"/>
        </w:rPr>
        <w:tab/>
      </w:r>
      <w:r w:rsidR="001A4B98" w:rsidRPr="00E04CDF">
        <w:rPr>
          <w:lang w:val="fr-CA"/>
        </w:rPr>
        <w:tab/>
      </w:r>
      <w:r w:rsidR="001A4B98" w:rsidRPr="00E04CDF">
        <w:rPr>
          <w:lang w:val="fr-CA"/>
        </w:rPr>
        <w:tab/>
      </w:r>
      <w:r>
        <w:rPr>
          <w:lang w:val="fr-CA"/>
        </w:rPr>
        <w:tab/>
      </w:r>
      <w:r w:rsidR="001A4B98" w:rsidRPr="00E04CDF">
        <w:rPr>
          <w:lang w:val="fr-CA"/>
        </w:rPr>
        <w:tab/>
      </w:r>
      <w:r w:rsidR="005A766E" w:rsidRPr="00E04CDF">
        <w:rPr>
          <w:lang w:val="fr-CA"/>
        </w:rPr>
        <w:t>June 2020</w:t>
      </w:r>
    </w:p>
    <w:p w14:paraId="7DABCEC1" w14:textId="462910A8" w:rsidR="006270A9" w:rsidRPr="00E04CDF" w:rsidRDefault="007E7704" w:rsidP="005A766E">
      <w:pPr>
        <w:pStyle w:val="Listepuces"/>
        <w:rPr>
          <w:lang w:val="fr-CA"/>
        </w:rPr>
      </w:pPr>
      <w:r w:rsidRPr="00E04CDF">
        <w:rPr>
          <w:lang w:val="fr-CA"/>
        </w:rPr>
        <w:t xml:space="preserve">International </w:t>
      </w:r>
      <w:r w:rsidR="00E04CDF" w:rsidRPr="00E04CDF">
        <w:rPr>
          <w:lang w:val="fr-CA"/>
        </w:rPr>
        <w:t>Baccalauréat</w:t>
      </w:r>
      <w:r w:rsidRPr="00E04CDF">
        <w:rPr>
          <w:lang w:val="fr-CA"/>
        </w:rPr>
        <w:t xml:space="preserve"> </w:t>
      </w:r>
      <w:r w:rsidR="00E04CDF" w:rsidRPr="00E04CDF">
        <w:rPr>
          <w:lang w:val="fr-CA"/>
        </w:rPr>
        <w:t>Diplôm</w:t>
      </w:r>
      <w:r w:rsidR="00E04CDF">
        <w:rPr>
          <w:lang w:val="fr-CA"/>
        </w:rPr>
        <w:t>e</w:t>
      </w:r>
      <w:r w:rsidR="009D5933" w:rsidRPr="00E04CDF">
        <w:rPr>
          <w:lang w:val="fr-CA" w:bidi="fr-FR"/>
        </w:rPr>
        <w:t> |</w:t>
      </w:r>
      <w:r w:rsidR="00CF33A6">
        <w:rPr>
          <w:lang w:val="fr-CA" w:bidi="fr-FR"/>
        </w:rPr>
        <w:t xml:space="preserve"> </w:t>
      </w:r>
      <w:r w:rsidR="00E04CDF">
        <w:rPr>
          <w:lang w:val="fr-CA" w:bidi="fr-FR"/>
        </w:rPr>
        <w:t xml:space="preserve">École secondaire </w:t>
      </w:r>
      <w:r w:rsidRPr="00E04CDF">
        <w:rPr>
          <w:lang w:val="fr-CA"/>
        </w:rPr>
        <w:t>Mont-</w:t>
      </w:r>
      <w:r w:rsidR="005D2792" w:rsidRPr="00E04CDF">
        <w:rPr>
          <w:lang w:val="fr-CA"/>
        </w:rPr>
        <w:t xml:space="preserve">Royal </w:t>
      </w:r>
      <w:r w:rsidR="005D2792" w:rsidRPr="00E04CDF">
        <w:rPr>
          <w:lang w:val="fr-CA"/>
        </w:rPr>
        <w:tab/>
      </w:r>
      <w:r w:rsidR="001A4B98" w:rsidRPr="00E04CDF">
        <w:rPr>
          <w:lang w:val="fr-CA"/>
        </w:rPr>
        <w:tab/>
      </w:r>
      <w:r w:rsidR="005A766E" w:rsidRPr="00E04CDF">
        <w:rPr>
          <w:lang w:val="fr-CA"/>
        </w:rPr>
        <w:t>August 2020</w:t>
      </w:r>
    </w:p>
    <w:p w14:paraId="13393CA9" w14:textId="62B29845" w:rsidR="009E4653" w:rsidRPr="00E04CDF" w:rsidRDefault="009E4653" w:rsidP="005A766E">
      <w:pPr>
        <w:pStyle w:val="Listepuces"/>
        <w:rPr>
          <w:lang w:val="fr-CA"/>
        </w:rPr>
      </w:pPr>
      <w:r w:rsidRPr="00E04CDF">
        <w:rPr>
          <w:lang w:val="fr-CA"/>
        </w:rPr>
        <w:t>Étude en Génie Logiciel à Bois-de-Boulogne</w:t>
      </w:r>
      <w:r w:rsidRPr="00E04CDF">
        <w:rPr>
          <w:lang w:val="fr-CA"/>
        </w:rPr>
        <w:tab/>
      </w:r>
      <w:r w:rsidR="00EE3577">
        <w:rPr>
          <w:lang w:val="fr-CA"/>
        </w:rPr>
        <w:t>(DEC)</w:t>
      </w:r>
      <w:r w:rsidRPr="00E04CDF">
        <w:rPr>
          <w:lang w:val="fr-CA"/>
        </w:rPr>
        <w:tab/>
      </w:r>
      <w:r w:rsidRPr="00E04CDF">
        <w:rPr>
          <w:lang w:val="fr-CA"/>
        </w:rPr>
        <w:tab/>
      </w:r>
      <w:r w:rsidRPr="00E04CDF">
        <w:rPr>
          <w:lang w:val="fr-CA"/>
        </w:rPr>
        <w:tab/>
      </w:r>
      <w:r w:rsidRPr="00E04CDF">
        <w:rPr>
          <w:lang w:val="fr-CA"/>
        </w:rPr>
        <w:tab/>
      </w:r>
      <w:r w:rsidRPr="00E04CDF">
        <w:rPr>
          <w:lang w:val="fr-CA"/>
        </w:rPr>
        <w:tab/>
        <w:t>En cours de 2020</w:t>
      </w:r>
    </w:p>
    <w:p w14:paraId="3DCD1B74" w14:textId="323E6255" w:rsidR="006270A9" w:rsidRPr="00E86237" w:rsidRDefault="00F91DE7">
      <w:pPr>
        <w:pStyle w:val="Titre1"/>
        <w:rPr>
          <w:lang w:val="fr-CA"/>
        </w:rPr>
      </w:pPr>
      <w:r w:rsidRPr="00E86237">
        <w:rPr>
          <w:lang w:val="fr-CA"/>
        </w:rPr>
        <w:t>Expérience</w:t>
      </w:r>
    </w:p>
    <w:p w14:paraId="279B6460" w14:textId="71505438" w:rsidR="00FE3F50" w:rsidRPr="00E86237" w:rsidRDefault="00AD6AE5" w:rsidP="00FE3F50">
      <w:pPr>
        <w:pStyle w:val="Titre2"/>
        <w:rPr>
          <w:lang w:val="fr-CA"/>
        </w:rPr>
      </w:pPr>
      <w:r w:rsidRPr="00E86237">
        <w:rPr>
          <w:lang w:val="fr-CA"/>
        </w:rPr>
        <w:t>Bénévolat</w:t>
      </w:r>
    </w:p>
    <w:p w14:paraId="6F682121" w14:textId="33A2D8EE" w:rsidR="003F0FBE" w:rsidRPr="00E86237" w:rsidRDefault="00AD6AE5" w:rsidP="00FE3F50">
      <w:pPr>
        <w:pStyle w:val="Titre3"/>
        <w:rPr>
          <w:lang w:val="fr-CA"/>
        </w:rPr>
      </w:pPr>
      <w:r w:rsidRPr="00E86237">
        <w:rPr>
          <w:lang w:val="fr-CA"/>
        </w:rPr>
        <w:t>Fête des neiges</w:t>
      </w:r>
      <w:r w:rsidR="003F0FBE" w:rsidRPr="00E86237">
        <w:rPr>
          <w:lang w:val="fr-CA"/>
        </w:rPr>
        <w:t xml:space="preserve"> </w:t>
      </w:r>
      <w:bookmarkStart w:id="1" w:name="_Hlk68540093"/>
      <w:r w:rsidR="003F0FBE" w:rsidRPr="00E86237">
        <w:rPr>
          <w:lang w:val="fr-CA"/>
        </w:rPr>
        <w:t>|</w:t>
      </w:r>
      <w:bookmarkEnd w:id="1"/>
      <w:r w:rsidR="003F0FBE" w:rsidRPr="00E86237">
        <w:rPr>
          <w:lang w:val="fr-CA"/>
        </w:rPr>
        <w:t xml:space="preserve"> Société du parc Jean-Drapeau</w:t>
      </w:r>
    </w:p>
    <w:p w14:paraId="1EC98192" w14:textId="4F1A13F3" w:rsidR="0088360B" w:rsidRPr="00E86237" w:rsidRDefault="00984A1B" w:rsidP="0088360B">
      <w:pPr>
        <w:pStyle w:val="Listepuces"/>
        <w:rPr>
          <w:lang w:val="fr-CA"/>
        </w:rPr>
      </w:pPr>
      <w:r w:rsidRPr="00E86237">
        <w:rPr>
          <w:lang w:val="fr-CA"/>
        </w:rPr>
        <w:t>Surveiller des enfants</w:t>
      </w:r>
      <w:r w:rsidR="00E32236" w:rsidRPr="00E86237">
        <w:rPr>
          <w:lang w:val="fr-CA"/>
        </w:rPr>
        <w:t xml:space="preserve"> </w:t>
      </w:r>
      <w:r w:rsidRPr="00E86237">
        <w:rPr>
          <w:lang w:val="fr-CA"/>
        </w:rPr>
        <w:t>dans les activités du festival de la neige.</w:t>
      </w:r>
      <w:r w:rsidR="001A4B98" w:rsidRPr="00E86237">
        <w:rPr>
          <w:lang w:val="fr-CA"/>
        </w:rPr>
        <w:tab/>
      </w:r>
      <w:r w:rsidR="001A4B98" w:rsidRPr="00E86237">
        <w:rPr>
          <w:lang w:val="fr-CA"/>
        </w:rPr>
        <w:tab/>
      </w:r>
      <w:r w:rsidRPr="00E86237">
        <w:rPr>
          <w:lang w:val="fr-CA"/>
        </w:rPr>
        <w:tab/>
        <w:t>Inconnu</w:t>
      </w:r>
    </w:p>
    <w:p w14:paraId="3C507D81" w14:textId="785E2EA9" w:rsidR="001373A8" w:rsidRPr="00E86237" w:rsidRDefault="00984A1B" w:rsidP="00FE3F50">
      <w:pPr>
        <w:pStyle w:val="Titre3"/>
        <w:rPr>
          <w:lang w:val="fr-CA"/>
        </w:rPr>
      </w:pPr>
      <w:bookmarkStart w:id="2" w:name="_Hlk68545363"/>
      <w:r w:rsidRPr="00E86237">
        <w:rPr>
          <w:lang w:val="fr-CA"/>
        </w:rPr>
        <w:t>Emballage bénévole au Super C NDG</w:t>
      </w:r>
      <w:r w:rsidR="00072930" w:rsidRPr="00E86237">
        <w:rPr>
          <w:lang w:val="fr-CA"/>
        </w:rPr>
        <w:t>|</w:t>
      </w:r>
      <w:r w:rsidR="001373A8" w:rsidRPr="00E86237">
        <w:rPr>
          <w:lang w:val="fr-CA"/>
        </w:rPr>
        <w:t xml:space="preserve"> </w:t>
      </w:r>
      <w:bookmarkEnd w:id="2"/>
      <w:r w:rsidR="001373A8" w:rsidRPr="00E86237">
        <w:rPr>
          <w:lang w:val="fr-CA"/>
        </w:rPr>
        <w:t>CS</w:t>
      </w:r>
      <w:r w:rsidR="00D948BC" w:rsidRPr="00E86237">
        <w:rPr>
          <w:lang w:val="fr-CA"/>
        </w:rPr>
        <w:t>D</w:t>
      </w:r>
      <w:r w:rsidR="00FE3F50" w:rsidRPr="00E86237">
        <w:rPr>
          <w:lang w:val="fr-CA"/>
        </w:rPr>
        <w:t>D</w:t>
      </w:r>
    </w:p>
    <w:p w14:paraId="218A517F" w14:textId="24DF95F0" w:rsidR="00072930" w:rsidRPr="00E86237" w:rsidRDefault="00984A1B" w:rsidP="00072930">
      <w:pPr>
        <w:pStyle w:val="Listepuces"/>
        <w:rPr>
          <w:lang w:val="fr-CA"/>
        </w:rPr>
      </w:pPr>
      <w:r w:rsidRPr="00E86237">
        <w:rPr>
          <w:lang w:val="fr-CA"/>
        </w:rPr>
        <w:t>Aider les clients à emballer et collecter des dons</w:t>
      </w:r>
      <w:r w:rsidR="00072930" w:rsidRPr="00E86237">
        <w:rPr>
          <w:lang w:val="fr-CA"/>
        </w:rPr>
        <w:t>.</w:t>
      </w:r>
      <w:r w:rsidR="00D948BC" w:rsidRPr="00E86237">
        <w:rPr>
          <w:lang w:val="fr-CA"/>
        </w:rPr>
        <w:t xml:space="preserve"> (10h AM – 8h </w:t>
      </w:r>
      <w:r w:rsidR="00EE3577" w:rsidRPr="00E86237">
        <w:rPr>
          <w:lang w:val="fr-CA"/>
        </w:rPr>
        <w:t xml:space="preserve">PM)  </w:t>
      </w:r>
      <w:r w:rsidR="00D948BC" w:rsidRPr="00E86237">
        <w:rPr>
          <w:lang w:val="fr-CA"/>
        </w:rPr>
        <w:t xml:space="preserve">              </w:t>
      </w:r>
      <w:r w:rsidR="001A4B98" w:rsidRPr="00E86237">
        <w:rPr>
          <w:lang w:val="fr-CA"/>
        </w:rPr>
        <w:tab/>
      </w:r>
      <w:r w:rsidR="00D948BC" w:rsidRPr="00E86237">
        <w:rPr>
          <w:lang w:val="fr-CA"/>
        </w:rPr>
        <w:t>6</w:t>
      </w:r>
      <w:r w:rsidR="005A766E" w:rsidRPr="00E86237">
        <w:rPr>
          <w:lang w:val="fr-CA"/>
        </w:rPr>
        <w:t>/4/</w:t>
      </w:r>
      <w:r w:rsidR="00D948BC" w:rsidRPr="00E86237">
        <w:rPr>
          <w:lang w:val="fr-CA"/>
        </w:rPr>
        <w:t>2019</w:t>
      </w:r>
    </w:p>
    <w:p w14:paraId="60E710B3" w14:textId="15917877" w:rsidR="00D948BC" w:rsidRPr="00E86237" w:rsidRDefault="00D948BC" w:rsidP="00FE3F50">
      <w:pPr>
        <w:pStyle w:val="Titre3"/>
        <w:rPr>
          <w:lang w:val="fr-CA"/>
        </w:rPr>
      </w:pPr>
      <w:r w:rsidRPr="00E86237">
        <w:rPr>
          <w:lang w:val="fr-CA"/>
        </w:rPr>
        <w:t xml:space="preserve">Tour de l'Horloge </w:t>
      </w:r>
      <w:bookmarkStart w:id="3" w:name="_Hlk68545630"/>
      <w:r w:rsidRPr="00E86237">
        <w:rPr>
          <w:lang w:val="fr-CA"/>
        </w:rPr>
        <w:t>|</w:t>
      </w:r>
      <w:bookmarkEnd w:id="3"/>
      <w:r w:rsidRPr="00E86237">
        <w:rPr>
          <w:lang w:val="fr-CA"/>
        </w:rPr>
        <w:t xml:space="preserve"> Courses Thématiques</w:t>
      </w:r>
    </w:p>
    <w:p w14:paraId="08C71C24" w14:textId="59C5A421" w:rsidR="00D948BC" w:rsidRPr="00E86237" w:rsidRDefault="00984A1B" w:rsidP="00D948BC">
      <w:pPr>
        <w:pStyle w:val="Listepuces"/>
        <w:rPr>
          <w:lang w:val="fr-CA"/>
        </w:rPr>
      </w:pPr>
      <w:r w:rsidRPr="00E86237">
        <w:rPr>
          <w:lang w:val="fr-CA"/>
        </w:rPr>
        <w:t>Donner la direction aux coureurs</w:t>
      </w:r>
      <w:r w:rsidR="00EE3577" w:rsidRPr="00E86237">
        <w:rPr>
          <w:lang w:val="fr-CA"/>
        </w:rPr>
        <w:t xml:space="preserve"> en tant que sécurité</w:t>
      </w:r>
      <w:r w:rsidRPr="00E86237">
        <w:rPr>
          <w:lang w:val="fr-CA"/>
        </w:rPr>
        <w:t xml:space="preserve">. </w:t>
      </w:r>
      <w:r w:rsidR="00D948BC" w:rsidRPr="00E86237">
        <w:rPr>
          <w:lang w:val="fr-CA"/>
        </w:rPr>
        <w:t>(7h AM – 11h PM)</w:t>
      </w:r>
      <w:r w:rsidR="00D948BC" w:rsidRPr="00E86237">
        <w:rPr>
          <w:lang w:val="fr-CA"/>
        </w:rPr>
        <w:tab/>
      </w:r>
      <w:r w:rsidR="001A4B98" w:rsidRPr="00E86237">
        <w:rPr>
          <w:lang w:val="fr-CA"/>
        </w:rPr>
        <w:tab/>
      </w:r>
      <w:r w:rsidR="00D948BC" w:rsidRPr="00E86237">
        <w:rPr>
          <w:lang w:val="fr-CA"/>
        </w:rPr>
        <w:t>7</w:t>
      </w:r>
      <w:r w:rsidR="005A766E" w:rsidRPr="00E86237">
        <w:rPr>
          <w:lang w:val="fr-CA"/>
        </w:rPr>
        <w:t>/4/</w:t>
      </w:r>
      <w:r w:rsidR="00D948BC" w:rsidRPr="00E86237">
        <w:rPr>
          <w:lang w:val="fr-CA"/>
        </w:rPr>
        <w:t>2019</w:t>
      </w:r>
    </w:p>
    <w:p w14:paraId="38B09783" w14:textId="49C43758" w:rsidR="00FE3F50" w:rsidRPr="00E86237" w:rsidRDefault="00984A1B" w:rsidP="00FE3F50">
      <w:pPr>
        <w:pStyle w:val="Titre2"/>
        <w:rPr>
          <w:lang w:val="fr-CA"/>
        </w:rPr>
      </w:pPr>
      <w:r w:rsidRPr="00E86237">
        <w:rPr>
          <w:lang w:val="fr-CA"/>
        </w:rPr>
        <w:t xml:space="preserve">Projet d’école </w:t>
      </w:r>
    </w:p>
    <w:p w14:paraId="27AF587B" w14:textId="41C69EE4" w:rsidR="00EE6D3C" w:rsidRPr="00E86237" w:rsidRDefault="00984A1B" w:rsidP="00FE3F50">
      <w:pPr>
        <w:pStyle w:val="Titre3"/>
        <w:rPr>
          <w:lang w:val="fr-CA"/>
        </w:rPr>
      </w:pPr>
      <w:r w:rsidRPr="00E86237">
        <w:rPr>
          <w:lang w:val="fr-CA"/>
        </w:rPr>
        <w:t xml:space="preserve">Projet personnel </w:t>
      </w:r>
      <w:r w:rsidR="00EE6D3C" w:rsidRPr="00E86237">
        <w:rPr>
          <w:lang w:val="fr-CA"/>
        </w:rPr>
        <w:t xml:space="preserve">| </w:t>
      </w:r>
      <w:r w:rsidRPr="00E86237">
        <w:rPr>
          <w:lang w:val="fr-CA"/>
        </w:rPr>
        <w:t>Programme de premier cycle secondaire de l'IB</w:t>
      </w:r>
    </w:p>
    <w:p w14:paraId="5A62B96F" w14:textId="0E366021" w:rsidR="00EE6D3C" w:rsidRPr="00E86237" w:rsidRDefault="0025081F" w:rsidP="00B0588D">
      <w:pPr>
        <w:pStyle w:val="Listepuces"/>
        <w:rPr>
          <w:lang w:val="fr-CA"/>
        </w:rPr>
      </w:pPr>
      <w:r w:rsidRPr="00E86237">
        <w:rPr>
          <w:lang w:val="fr-CA"/>
        </w:rPr>
        <w:t xml:space="preserve"> </w:t>
      </w:r>
      <w:r w:rsidR="002C5BD5" w:rsidRPr="00E86237">
        <w:rPr>
          <w:lang w:val="fr-CA"/>
        </w:rPr>
        <w:t>Projet obligatoire dans le cadre de l'IB.</w:t>
      </w:r>
      <w:r w:rsidRPr="00E86237">
        <w:rPr>
          <w:lang w:val="fr-CA"/>
        </w:rPr>
        <w:tab/>
      </w:r>
      <w:r w:rsidRPr="00E86237">
        <w:rPr>
          <w:lang w:val="fr-CA"/>
        </w:rPr>
        <w:tab/>
      </w:r>
      <w:r w:rsidRPr="00E86237">
        <w:rPr>
          <w:lang w:val="fr-CA"/>
        </w:rPr>
        <w:tab/>
      </w:r>
      <w:r w:rsidRPr="00E86237">
        <w:rPr>
          <w:lang w:val="fr-CA"/>
        </w:rPr>
        <w:tab/>
      </w:r>
      <w:r w:rsidR="002C5BD5" w:rsidRPr="00E86237">
        <w:rPr>
          <w:lang w:val="fr-CA"/>
        </w:rPr>
        <w:tab/>
      </w:r>
      <w:r w:rsidR="002C5BD5" w:rsidRPr="00E86237">
        <w:rPr>
          <w:lang w:val="fr-CA"/>
        </w:rPr>
        <w:tab/>
      </w:r>
      <w:r w:rsidRPr="00E86237">
        <w:rPr>
          <w:lang w:val="fr-CA"/>
        </w:rPr>
        <w:t>June 2020</w:t>
      </w:r>
    </w:p>
    <w:p w14:paraId="1107FB8E" w14:textId="2CAD0BAE" w:rsidR="00EE3577" w:rsidRPr="00E86237" w:rsidRDefault="00EE3577" w:rsidP="00EE3577">
      <w:pPr>
        <w:pStyle w:val="Titre2"/>
        <w:rPr>
          <w:lang w:val="fr-CA"/>
        </w:rPr>
      </w:pPr>
      <w:r w:rsidRPr="00E86237">
        <w:rPr>
          <w:lang w:val="fr-CA"/>
        </w:rPr>
        <w:t>Travaille</w:t>
      </w:r>
    </w:p>
    <w:p w14:paraId="45FFA3AA" w14:textId="29DE9E1D" w:rsidR="00EE3577" w:rsidRPr="00E86237" w:rsidRDefault="00EE3577" w:rsidP="00EE3577">
      <w:pPr>
        <w:pStyle w:val="Titre3"/>
        <w:rPr>
          <w:lang w:val="fr-CA"/>
        </w:rPr>
      </w:pPr>
      <w:r w:rsidRPr="00E86237">
        <w:rPr>
          <w:lang w:val="fr-CA"/>
        </w:rPr>
        <w:t>IGA extra Rockland Center</w:t>
      </w:r>
      <w:r w:rsidRPr="00E86237">
        <w:rPr>
          <w:lang w:val="fr-CA"/>
        </w:rPr>
        <w:t xml:space="preserve"> | Commis d’épicerie</w:t>
      </w:r>
    </w:p>
    <w:p w14:paraId="5C6486C4" w14:textId="2B1BC2CA" w:rsidR="00EE3577" w:rsidRPr="00E86237" w:rsidRDefault="00D86964" w:rsidP="00EE3577">
      <w:pPr>
        <w:pStyle w:val="Listepuces"/>
        <w:rPr>
          <w:lang w:val="fr-CA"/>
        </w:rPr>
      </w:pPr>
      <w:r w:rsidRPr="00E86237">
        <w:rPr>
          <w:lang w:val="fr-CA"/>
        </w:rPr>
        <w:t>Aider les clients et les directionner aux produits</w:t>
      </w:r>
    </w:p>
    <w:p w14:paraId="477248B4" w14:textId="6F7A2D79" w:rsidR="00D86964" w:rsidRPr="00E86237" w:rsidRDefault="00D86964" w:rsidP="00EE3577">
      <w:pPr>
        <w:pStyle w:val="Listepuces"/>
        <w:rPr>
          <w:lang w:val="fr-CA"/>
        </w:rPr>
      </w:pPr>
      <w:r w:rsidRPr="00E86237">
        <w:rPr>
          <w:lang w:val="fr-CA"/>
        </w:rPr>
        <w:t>Organiser les produits en stock et les placer</w:t>
      </w:r>
    </w:p>
    <w:p w14:paraId="3D2F7192" w14:textId="2BD992C9" w:rsidR="00D86964" w:rsidRPr="00E86237" w:rsidRDefault="00346688" w:rsidP="00EE3577">
      <w:pPr>
        <w:pStyle w:val="Listepuces"/>
        <w:rPr>
          <w:lang w:val="fr-CA"/>
        </w:rPr>
      </w:pPr>
      <w:r>
        <w:rPr>
          <w:lang w:val="fr-CA"/>
        </w:rPr>
        <w:t>Travailler à la réception</w:t>
      </w:r>
      <w:r w:rsidR="00D86964" w:rsidRPr="00E86237">
        <w:rPr>
          <w:lang w:val="fr-CA"/>
        </w:rPr>
        <w:t xml:space="preserve">  </w:t>
      </w:r>
    </w:p>
    <w:p w14:paraId="0A9ECCE3" w14:textId="46E5CFC0" w:rsidR="00D86964" w:rsidRDefault="00D86964" w:rsidP="00EE3577">
      <w:pPr>
        <w:pStyle w:val="Listepuces"/>
        <w:rPr>
          <w:lang w:val="fr-CA"/>
        </w:rPr>
      </w:pPr>
      <w:r w:rsidRPr="00E86237">
        <w:rPr>
          <w:lang w:val="fr-CA"/>
        </w:rPr>
        <w:t>Travailler à temps plein</w:t>
      </w:r>
      <w:r w:rsidR="00785BD6" w:rsidRPr="00E86237">
        <w:rPr>
          <w:lang w:val="fr-CA"/>
        </w:rPr>
        <w:t xml:space="preserve"> (40 </w:t>
      </w:r>
      <w:r w:rsidR="00E86237">
        <w:rPr>
          <w:lang w:val="fr-CA"/>
        </w:rPr>
        <w:t>heures</w:t>
      </w:r>
      <w:r w:rsidR="00E86237" w:rsidRPr="00E86237">
        <w:rPr>
          <w:lang w:val="fr-CA"/>
        </w:rPr>
        <w:t xml:space="preserve">)  </w:t>
      </w:r>
      <w:r w:rsidR="00785BD6" w:rsidRPr="00E86237">
        <w:rPr>
          <w:lang w:val="fr-CA"/>
        </w:rPr>
        <w:t xml:space="preserve">                                                     </w:t>
      </w:r>
      <w:r w:rsidR="00E86237" w:rsidRPr="00E86237">
        <w:rPr>
          <w:lang w:val="fr-CA"/>
        </w:rPr>
        <w:tab/>
      </w:r>
      <w:r w:rsidR="00E86237" w:rsidRPr="00E86237">
        <w:rPr>
          <w:lang w:val="fr-CA"/>
        </w:rPr>
        <w:tab/>
        <w:t>June – August</w:t>
      </w:r>
      <w:r w:rsidR="00E86237">
        <w:rPr>
          <w:lang w:val="fr-CA"/>
        </w:rPr>
        <w:t xml:space="preserve"> 2021</w:t>
      </w:r>
    </w:p>
    <w:p w14:paraId="795FC4A6" w14:textId="77777777" w:rsidR="00805C18" w:rsidRPr="00EE3577" w:rsidRDefault="00805C18" w:rsidP="00805C18">
      <w:pPr>
        <w:pStyle w:val="Listepuces"/>
        <w:numPr>
          <w:ilvl w:val="0"/>
          <w:numId w:val="0"/>
        </w:numPr>
        <w:ind w:left="216" w:hanging="216"/>
        <w:rPr>
          <w:lang w:val="fr-CA"/>
        </w:rPr>
      </w:pPr>
    </w:p>
    <w:p w14:paraId="773C96D4" w14:textId="2F2FB5C8" w:rsidR="005A766E" w:rsidRPr="00984A1B" w:rsidRDefault="00984A1B" w:rsidP="00B0588D">
      <w:pPr>
        <w:pStyle w:val="Titre1"/>
        <w:rPr>
          <w:lang w:val="fr-CA"/>
        </w:rPr>
      </w:pPr>
      <w:r w:rsidRPr="00984A1B">
        <w:rPr>
          <w:lang w:val="fr-CA"/>
        </w:rPr>
        <w:lastRenderedPageBreak/>
        <w:t>Intérêts</w:t>
      </w:r>
    </w:p>
    <w:p w14:paraId="2EB7B233" w14:textId="2ADE056D" w:rsidR="00B0588D" w:rsidRPr="002C5BD5" w:rsidRDefault="001A4B98" w:rsidP="001A4B98">
      <w:pPr>
        <w:pStyle w:val="Listepuces"/>
        <w:rPr>
          <w:lang w:val="fr-CA"/>
        </w:rPr>
      </w:pPr>
      <w:r w:rsidRPr="002C5BD5">
        <w:rPr>
          <w:lang w:val="fr-CA"/>
        </w:rPr>
        <w:t>Sport</w:t>
      </w:r>
    </w:p>
    <w:p w14:paraId="5770580B" w14:textId="448D2C1B" w:rsidR="001A4B98" w:rsidRPr="002C5BD5" w:rsidRDefault="001A4B98" w:rsidP="001A4B98">
      <w:pPr>
        <w:pStyle w:val="Listepuces"/>
        <w:rPr>
          <w:lang w:val="fr-CA"/>
        </w:rPr>
      </w:pPr>
      <w:r w:rsidRPr="002C5BD5">
        <w:rPr>
          <w:lang w:val="fr-CA"/>
        </w:rPr>
        <w:t>Art</w:t>
      </w:r>
    </w:p>
    <w:p w14:paraId="4C6D506E" w14:textId="67478242" w:rsidR="001A4B98" w:rsidRPr="002C5BD5" w:rsidRDefault="00984A1B" w:rsidP="001A4B98">
      <w:pPr>
        <w:pStyle w:val="Listepuces"/>
        <w:rPr>
          <w:lang w:val="fr-CA"/>
        </w:rPr>
      </w:pPr>
      <w:r w:rsidRPr="002C5BD5">
        <w:rPr>
          <w:lang w:val="fr-CA"/>
        </w:rPr>
        <w:t>Programmation</w:t>
      </w:r>
    </w:p>
    <w:p w14:paraId="50142A43" w14:textId="2598C8E9" w:rsidR="001B29CF" w:rsidRPr="002C5BD5" w:rsidRDefault="002C5BD5" w:rsidP="00A20D8A">
      <w:pPr>
        <w:pStyle w:val="Listepuces"/>
        <w:rPr>
          <w:lang w:val="fr-CA"/>
        </w:rPr>
      </w:pPr>
      <w:r>
        <w:rPr>
          <w:lang w:val="fr-CA"/>
        </w:rPr>
        <w:t>Jeux vidéo</w:t>
      </w:r>
    </w:p>
    <w:p w14:paraId="530A70C5" w14:textId="2D5DD6C1" w:rsidR="00805C18" w:rsidRPr="00AB4546" w:rsidRDefault="00AE3087" w:rsidP="00AB4546">
      <w:pPr>
        <w:pStyle w:val="Listepuces"/>
        <w:rPr>
          <w:lang w:val="fr-CA"/>
        </w:rPr>
      </w:pPr>
      <w:r>
        <w:rPr>
          <w:lang w:val="fr-CA"/>
        </w:rPr>
        <w:t>Édition</w:t>
      </w:r>
    </w:p>
    <w:p w14:paraId="3ACD8258" w14:textId="0282745B" w:rsidR="00805C18" w:rsidRDefault="00805C18" w:rsidP="00805C18">
      <w:pPr>
        <w:pStyle w:val="Titre1"/>
        <w:rPr>
          <w:lang w:val="fr-CA"/>
        </w:rPr>
      </w:pPr>
      <w:r>
        <w:rPr>
          <w:lang w:val="fr-CA"/>
        </w:rPr>
        <w:t>Connaissances informatiques</w:t>
      </w:r>
    </w:p>
    <w:p w14:paraId="19CC6A52" w14:textId="27706FC5" w:rsidR="00805C18" w:rsidRPr="00AB4546" w:rsidRDefault="00805C18" w:rsidP="00AB4546">
      <w:pPr>
        <w:pStyle w:val="Listepuces"/>
        <w:rPr>
          <w:lang w:val="fr-CA"/>
        </w:rPr>
      </w:pPr>
      <w:r>
        <w:rPr>
          <w:lang w:val="fr-CA"/>
        </w:rPr>
        <w:t>HTML</w:t>
      </w:r>
      <w:r w:rsidR="00AB4546">
        <w:rPr>
          <w:lang w:val="fr-CA"/>
        </w:rPr>
        <w:t xml:space="preserve"> / </w:t>
      </w:r>
      <w:r w:rsidR="00AB4546">
        <w:rPr>
          <w:lang w:val="fr-CA"/>
        </w:rPr>
        <w:t>CSS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>De base</w:t>
      </w:r>
    </w:p>
    <w:p w14:paraId="3BB75720" w14:textId="08B6E7D5" w:rsidR="00805C18" w:rsidRPr="00AB4546" w:rsidRDefault="00805C18" w:rsidP="00AB4546">
      <w:pPr>
        <w:pStyle w:val="Listepuces"/>
        <w:rPr>
          <w:lang w:val="fr-CA"/>
        </w:rPr>
      </w:pPr>
      <w:r>
        <w:rPr>
          <w:lang w:val="fr-CA"/>
        </w:rPr>
        <w:t>Java</w:t>
      </w:r>
      <w:r w:rsidR="00AB4546">
        <w:rPr>
          <w:lang w:val="fr-CA"/>
        </w:rPr>
        <w:t xml:space="preserve"> / </w:t>
      </w:r>
      <w:r w:rsidR="00AB4546" w:rsidRPr="00805C18">
        <w:rPr>
          <w:lang w:val="fr-CA"/>
        </w:rPr>
        <w:t>Java</w:t>
      </w:r>
      <w:r w:rsidR="00AB4546">
        <w:rPr>
          <w:lang w:val="fr-CA"/>
        </w:rPr>
        <w:t>S</w:t>
      </w:r>
      <w:r w:rsidR="00AB4546" w:rsidRPr="00805C18">
        <w:rPr>
          <w:lang w:val="fr-CA"/>
        </w:rPr>
        <w:t>cript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>De base</w:t>
      </w:r>
    </w:p>
    <w:p w14:paraId="4CBF2FEF" w14:textId="3A2C84D6" w:rsidR="00805C18" w:rsidRDefault="00805C18" w:rsidP="00805C18">
      <w:pPr>
        <w:pStyle w:val="Listepuces"/>
        <w:rPr>
          <w:lang w:val="fr-CA"/>
        </w:rPr>
      </w:pPr>
      <w:r>
        <w:rPr>
          <w:lang w:val="fr-CA"/>
        </w:rPr>
        <w:t xml:space="preserve">Linux 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>De base</w:t>
      </w:r>
    </w:p>
    <w:p w14:paraId="14C47542" w14:textId="0F325731" w:rsidR="00805C18" w:rsidRDefault="00AB4546" w:rsidP="00805C18">
      <w:pPr>
        <w:pStyle w:val="Listepuces"/>
        <w:rPr>
          <w:lang w:val="fr-CA"/>
        </w:rPr>
      </w:pPr>
      <w:r>
        <w:rPr>
          <w:lang w:val="fr-CA"/>
        </w:rPr>
        <w:t>SQL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>De base</w:t>
      </w:r>
    </w:p>
    <w:p w14:paraId="76A6A17E" w14:textId="77777777" w:rsidR="00AB4546" w:rsidRDefault="00AB4546" w:rsidP="00AB4546">
      <w:pPr>
        <w:pStyle w:val="Listepuces"/>
        <w:rPr>
          <w:lang w:val="fr-CA"/>
        </w:rPr>
      </w:pPr>
      <w:r>
        <w:rPr>
          <w:lang w:val="fr-CA"/>
        </w:rPr>
        <w:t>Cisco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>De base</w:t>
      </w:r>
    </w:p>
    <w:p w14:paraId="0D4676E0" w14:textId="744D7378" w:rsidR="00AB4546" w:rsidRPr="00AB4546" w:rsidRDefault="00AB4546" w:rsidP="00AB4546">
      <w:pPr>
        <w:pStyle w:val="Listepuces"/>
        <w:rPr>
          <w:lang w:val="fr-CA"/>
        </w:rPr>
      </w:pPr>
      <w:r>
        <w:rPr>
          <w:lang w:val="fr-CA"/>
        </w:rPr>
        <w:t>GitHub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>De base</w:t>
      </w:r>
    </w:p>
    <w:p w14:paraId="223540BD" w14:textId="7BF26EB7" w:rsidR="00805C18" w:rsidRPr="00EE3577" w:rsidRDefault="00805C18" w:rsidP="00805C18">
      <w:pPr>
        <w:pStyle w:val="Listepuces"/>
        <w:numPr>
          <w:ilvl w:val="0"/>
          <w:numId w:val="0"/>
        </w:numPr>
        <w:ind w:left="216"/>
        <w:rPr>
          <w:lang w:val="fr-CA"/>
        </w:rPr>
      </w:pPr>
    </w:p>
    <w:sectPr w:rsidR="00805C18" w:rsidRPr="00EE3577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12E22" w14:textId="77777777" w:rsidR="001C1F61" w:rsidRDefault="001C1F61">
      <w:pPr>
        <w:spacing w:after="0"/>
      </w:pPr>
      <w:r>
        <w:separator/>
      </w:r>
    </w:p>
  </w:endnote>
  <w:endnote w:type="continuationSeparator" w:id="0">
    <w:p w14:paraId="4282FA6A" w14:textId="77777777" w:rsidR="001C1F61" w:rsidRDefault="001C1F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70936" w14:textId="77777777" w:rsidR="006270A9" w:rsidRDefault="009D5933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1F0C36">
      <w:rPr>
        <w:noProof/>
        <w:lang w:bidi="fr-FR"/>
      </w:rPr>
      <w:t>2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26130" w14:textId="77777777" w:rsidR="001C1F61" w:rsidRDefault="001C1F61">
      <w:pPr>
        <w:spacing w:after="0"/>
      </w:pPr>
      <w:r>
        <w:separator/>
      </w:r>
    </w:p>
  </w:footnote>
  <w:footnote w:type="continuationSeparator" w:id="0">
    <w:p w14:paraId="0CD80E4C" w14:textId="77777777" w:rsidR="001C1F61" w:rsidRDefault="001C1F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A96B40"/>
    <w:multiLevelType w:val="hybridMultilevel"/>
    <w:tmpl w:val="A4E447B2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E1DBC"/>
    <w:multiLevelType w:val="hybridMultilevel"/>
    <w:tmpl w:val="E67E072E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A08DA"/>
    <w:multiLevelType w:val="hybridMultilevel"/>
    <w:tmpl w:val="E306168A"/>
    <w:lvl w:ilvl="0" w:tplc="FC420292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C6248"/>
    <w:multiLevelType w:val="hybridMultilevel"/>
    <w:tmpl w:val="7CF42C4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34577C"/>
    <w:multiLevelType w:val="hybridMultilevel"/>
    <w:tmpl w:val="648EF88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A72EE"/>
    <w:multiLevelType w:val="hybridMultilevel"/>
    <w:tmpl w:val="CD4C6F6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32923"/>
    <w:multiLevelType w:val="hybridMultilevel"/>
    <w:tmpl w:val="C684465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48504812">
    <w:abstractNumId w:val="9"/>
  </w:num>
  <w:num w:numId="2" w16cid:durableId="13188743">
    <w:abstractNumId w:val="9"/>
    <w:lvlOverride w:ilvl="0">
      <w:startOverride w:val="1"/>
    </w:lvlOverride>
  </w:num>
  <w:num w:numId="3" w16cid:durableId="1032193299">
    <w:abstractNumId w:val="9"/>
    <w:lvlOverride w:ilvl="0">
      <w:startOverride w:val="1"/>
    </w:lvlOverride>
  </w:num>
  <w:num w:numId="4" w16cid:durableId="1508398855">
    <w:abstractNumId w:val="9"/>
    <w:lvlOverride w:ilvl="0">
      <w:startOverride w:val="1"/>
    </w:lvlOverride>
  </w:num>
  <w:num w:numId="5" w16cid:durableId="1488747568">
    <w:abstractNumId w:val="8"/>
  </w:num>
  <w:num w:numId="6" w16cid:durableId="532616245">
    <w:abstractNumId w:val="7"/>
  </w:num>
  <w:num w:numId="7" w16cid:durableId="312416432">
    <w:abstractNumId w:val="6"/>
  </w:num>
  <w:num w:numId="8" w16cid:durableId="1312178717">
    <w:abstractNumId w:val="5"/>
  </w:num>
  <w:num w:numId="9" w16cid:durableId="182329890">
    <w:abstractNumId w:val="4"/>
  </w:num>
  <w:num w:numId="10" w16cid:durableId="1714842570">
    <w:abstractNumId w:val="3"/>
  </w:num>
  <w:num w:numId="11" w16cid:durableId="1126236336">
    <w:abstractNumId w:val="2"/>
  </w:num>
  <w:num w:numId="12" w16cid:durableId="1190726740">
    <w:abstractNumId w:val="1"/>
  </w:num>
  <w:num w:numId="13" w16cid:durableId="1655328221">
    <w:abstractNumId w:val="0"/>
  </w:num>
  <w:num w:numId="14" w16cid:durableId="436869467">
    <w:abstractNumId w:val="16"/>
  </w:num>
  <w:num w:numId="15" w16cid:durableId="929045261">
    <w:abstractNumId w:val="23"/>
  </w:num>
  <w:num w:numId="16" w16cid:durableId="1324818745">
    <w:abstractNumId w:val="12"/>
  </w:num>
  <w:num w:numId="17" w16cid:durableId="418601739">
    <w:abstractNumId w:val="19"/>
  </w:num>
  <w:num w:numId="18" w16cid:durableId="234975637">
    <w:abstractNumId w:val="10"/>
  </w:num>
  <w:num w:numId="19" w16cid:durableId="1748501046">
    <w:abstractNumId w:val="26"/>
  </w:num>
  <w:num w:numId="20" w16cid:durableId="1228765571">
    <w:abstractNumId w:val="24"/>
  </w:num>
  <w:num w:numId="21" w16cid:durableId="1768189011">
    <w:abstractNumId w:val="11"/>
  </w:num>
  <w:num w:numId="22" w16cid:durableId="2111535999">
    <w:abstractNumId w:val="17"/>
  </w:num>
  <w:num w:numId="23" w16cid:durableId="2020042230">
    <w:abstractNumId w:val="25"/>
  </w:num>
  <w:num w:numId="24" w16cid:durableId="555897875">
    <w:abstractNumId w:val="13"/>
  </w:num>
  <w:num w:numId="25" w16cid:durableId="1789010212">
    <w:abstractNumId w:val="15"/>
  </w:num>
  <w:num w:numId="26" w16cid:durableId="744763392">
    <w:abstractNumId w:val="20"/>
  </w:num>
  <w:num w:numId="27" w16cid:durableId="852114063">
    <w:abstractNumId w:val="22"/>
  </w:num>
  <w:num w:numId="28" w16cid:durableId="1754619784">
    <w:abstractNumId w:val="18"/>
  </w:num>
  <w:num w:numId="29" w16cid:durableId="263729952">
    <w:abstractNumId w:val="14"/>
  </w:num>
  <w:num w:numId="30" w16cid:durableId="11714824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7A"/>
    <w:rsid w:val="00007C21"/>
    <w:rsid w:val="00052545"/>
    <w:rsid w:val="00072930"/>
    <w:rsid w:val="000A4F59"/>
    <w:rsid w:val="000C29B9"/>
    <w:rsid w:val="001373A8"/>
    <w:rsid w:val="00141A4C"/>
    <w:rsid w:val="00161F0B"/>
    <w:rsid w:val="001A4B98"/>
    <w:rsid w:val="001B29CF"/>
    <w:rsid w:val="001C1F61"/>
    <w:rsid w:val="001D7F20"/>
    <w:rsid w:val="001F0C36"/>
    <w:rsid w:val="0025081F"/>
    <w:rsid w:val="0028220F"/>
    <w:rsid w:val="002C5BD5"/>
    <w:rsid w:val="00346688"/>
    <w:rsid w:val="00356C14"/>
    <w:rsid w:val="0036360F"/>
    <w:rsid w:val="003F0FBE"/>
    <w:rsid w:val="004432EF"/>
    <w:rsid w:val="00492644"/>
    <w:rsid w:val="004C5E2E"/>
    <w:rsid w:val="004F5992"/>
    <w:rsid w:val="00501558"/>
    <w:rsid w:val="005A51A6"/>
    <w:rsid w:val="005A766E"/>
    <w:rsid w:val="005D2792"/>
    <w:rsid w:val="00606FA2"/>
    <w:rsid w:val="00617B26"/>
    <w:rsid w:val="006270A9"/>
    <w:rsid w:val="00635B21"/>
    <w:rsid w:val="0066447A"/>
    <w:rsid w:val="00675956"/>
    <w:rsid w:val="00681034"/>
    <w:rsid w:val="00690EC7"/>
    <w:rsid w:val="00716CF3"/>
    <w:rsid w:val="00785BD6"/>
    <w:rsid w:val="007C0E0D"/>
    <w:rsid w:val="007E7704"/>
    <w:rsid w:val="00805C18"/>
    <w:rsid w:val="00816216"/>
    <w:rsid w:val="0087734B"/>
    <w:rsid w:val="0088360B"/>
    <w:rsid w:val="008A5F36"/>
    <w:rsid w:val="00902E34"/>
    <w:rsid w:val="0093721F"/>
    <w:rsid w:val="00974B72"/>
    <w:rsid w:val="00984A1B"/>
    <w:rsid w:val="009870FF"/>
    <w:rsid w:val="009D5933"/>
    <w:rsid w:val="009E4653"/>
    <w:rsid w:val="00A20379"/>
    <w:rsid w:val="00A20D8A"/>
    <w:rsid w:val="00A444A2"/>
    <w:rsid w:val="00AB4546"/>
    <w:rsid w:val="00AD6AE5"/>
    <w:rsid w:val="00AE3087"/>
    <w:rsid w:val="00B0588D"/>
    <w:rsid w:val="00B22D3C"/>
    <w:rsid w:val="00BD768D"/>
    <w:rsid w:val="00C61F8E"/>
    <w:rsid w:val="00CC3441"/>
    <w:rsid w:val="00CF33A6"/>
    <w:rsid w:val="00D86964"/>
    <w:rsid w:val="00D948BC"/>
    <w:rsid w:val="00E04CDF"/>
    <w:rsid w:val="00E32236"/>
    <w:rsid w:val="00E4616A"/>
    <w:rsid w:val="00E83E4B"/>
    <w:rsid w:val="00E86237"/>
    <w:rsid w:val="00EA348E"/>
    <w:rsid w:val="00EE3577"/>
    <w:rsid w:val="00EE6D3C"/>
    <w:rsid w:val="00F26178"/>
    <w:rsid w:val="00F91DE7"/>
    <w:rsid w:val="00FA0024"/>
    <w:rsid w:val="00FC3A78"/>
    <w:rsid w:val="00F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1E9032"/>
  <w15:chartTrackingRefBased/>
  <w15:docId w15:val="{E9D8126F-61D5-408A-A6D4-9994679A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3F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E35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E35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Accentuation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paragraph" w:styleId="Paragraphedeliste">
    <w:name w:val="List Paragraph"/>
    <w:basedOn w:val="Normal"/>
    <w:uiPriority w:val="34"/>
    <w:unhideWhenUsed/>
    <w:qFormat/>
    <w:rsid w:val="00F2617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FE3F50"/>
    <w:pPr>
      <w:spacing w:after="0"/>
    </w:pPr>
    <w:rPr>
      <w:color w:val="auto"/>
      <w:lang w:val="fr-CA"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3F50"/>
    <w:rPr>
      <w:color w:val="auto"/>
      <w:lang w:val="fr-CA" w:eastAsia="fr-CA"/>
    </w:rPr>
  </w:style>
  <w:style w:type="character" w:customStyle="1" w:styleId="Titre3Car">
    <w:name w:val="Titre 3 Car"/>
    <w:basedOn w:val="Policepardfaut"/>
    <w:link w:val="Titre3"/>
    <w:uiPriority w:val="9"/>
    <w:rsid w:val="00FE3F50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E3577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EE3577"/>
    <w:rPr>
      <w:rFonts w:asciiTheme="majorHAnsi" w:eastAsiaTheme="majorEastAsia" w:hAnsiTheme="majorHAnsi" w:cstheme="majorBidi"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chu\AppData\Roaming\Microsoft\Templates\CV%20(couleu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957A0-0638-45A1-92D5-E7C2A92A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(couleur).dotx</Template>
  <TotalTime>29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LeChuBilly Billy</dc:creator>
  <cp:keywords/>
  <cp:lastModifiedBy>Le Chu, Billy</cp:lastModifiedBy>
  <cp:revision>12</cp:revision>
  <dcterms:created xsi:type="dcterms:W3CDTF">2021-05-31T13:36:00Z</dcterms:created>
  <dcterms:modified xsi:type="dcterms:W3CDTF">2022-05-11T03:46:00Z</dcterms:modified>
  <cp:version/>
</cp:coreProperties>
</file>